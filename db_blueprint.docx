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792F5D2F" w14:textId="77777777" w:rsidTr="002B06E9">
        <w:trPr>
          <w:trHeight w:val="1256"/>
          <w:jc w:val="center"/>
        </w:trPr>
        <w:tc>
          <w:tcPr>
            <w:tcW w:w="3539" w:type="dxa"/>
            <w:hideMark/>
          </w:tcPr>
          <w:p w14:paraId="1C796C16" w14:textId="447A0CE8" w:rsidR="00A340F2" w:rsidRPr="00FE1F08" w:rsidRDefault="00FE1F08" w:rsidP="00FE1F08">
            <w:pPr>
              <w:pStyle w:val="Title"/>
              <w:ind w:left="0"/>
              <w:rPr>
                <w:sz w:val="48"/>
                <w:szCs w:val="48"/>
              </w:rPr>
            </w:pPr>
            <w:r w:rsidRPr="00FE1F08">
              <w:rPr>
                <w:sz w:val="48"/>
                <w:szCs w:val="48"/>
              </w:rPr>
              <w:t>db</w:t>
            </w:r>
            <w:r>
              <w:rPr>
                <w:sz w:val="48"/>
                <w:szCs w:val="48"/>
              </w:rPr>
              <w:t xml:space="preserve"> </w:t>
            </w:r>
            <w:r w:rsidRPr="00FE1F08">
              <w:rPr>
                <w:sz w:val="48"/>
                <w:szCs w:val="48"/>
              </w:rPr>
              <w:t>blueprint</w:t>
            </w:r>
          </w:p>
        </w:tc>
        <w:tc>
          <w:tcPr>
            <w:tcW w:w="3539" w:type="dxa"/>
          </w:tcPr>
          <w:p w14:paraId="79344727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659AA817" w14:textId="77777777" w:rsidR="00A340F2" w:rsidRDefault="00A340F2" w:rsidP="002F5404">
            <w:r>
              <w:rPr>
                <w:noProof/>
                <w:lang w:eastAsia="en-US"/>
              </w:rPr>
              <w:drawing>
                <wp:inline distT="0" distB="0" distL="0" distR="0" wp14:anchorId="5854A9EC" wp14:editId="430798E7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52BB0BC1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2916C452" w14:textId="19A88D3C" w:rsidR="00A340F2" w:rsidRPr="00064E3E" w:rsidRDefault="00FE1F08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Total DBs</w:t>
            </w:r>
          </w:p>
          <w:p w14:paraId="69763529" w14:textId="0A559512" w:rsidR="00A340F2" w:rsidRPr="00064E3E" w:rsidRDefault="00FE1F08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3539" w:type="dxa"/>
            <w:hideMark/>
          </w:tcPr>
          <w:p w14:paraId="76E248A6" w14:textId="723EF163" w:rsidR="00A340F2" w:rsidRPr="00064E3E" w:rsidRDefault="00FE1F08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Total Tables</w:t>
            </w:r>
          </w:p>
          <w:p w14:paraId="6209F194" w14:textId="15ACF1AA" w:rsidR="00A340F2" w:rsidRPr="00064E3E" w:rsidRDefault="00FE1F08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539" w:type="dxa"/>
            <w:hideMark/>
          </w:tcPr>
          <w:p w14:paraId="32859C8C" w14:textId="263D451F" w:rsidR="00A340F2" w:rsidRPr="00064E3E" w:rsidRDefault="00A340F2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14:paraId="4AD38246" w14:textId="77777777" w:rsidR="00A340F2" w:rsidRPr="00064E3E" w:rsidRDefault="00DD2D62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1357180349"/>
                <w:placeholder>
                  <w:docPart w:val="BF56E38F6E8D4A26A3B5F0C68EE8A5B1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287557139"/>
              <w:placeholder>
                <w:docPart w:val="DBA5EE4AA7BC4E33A765B5A22C4948CB"/>
              </w:placeholder>
              <w:temporary/>
              <w:showingPlcHdr/>
              <w15:appearance w15:val="hidden"/>
            </w:sdtPr>
            <w:sdtContent>
              <w:p w14:paraId="2F3981FC" w14:textId="77777777" w:rsidR="00CF2287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4C3C701F" w14:textId="780D67F2" w:rsidR="00A340F2" w:rsidRPr="00064E3E" w:rsidRDefault="00DD2D62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15429914"/>
                <w:placeholder>
                  <w:docPart w:val="E5C72ABCD31440E1A33B8D013B8698C1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45A62B5B" w14:textId="04209F55" w:rsidR="00A340F2" w:rsidRPr="00064E3E" w:rsidRDefault="00DD2D62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-1224293375"/>
                <w:placeholder>
                  <w:docPart w:val="8D56E0E736FA4748ADA64BB7FDF45375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12DA1096" w14:textId="7CC89048" w:rsidR="00A340F2" w:rsidRPr="00EC16CD" w:rsidRDefault="00DD2D62" w:rsidP="002F5404">
            <w:pPr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-1226066209"/>
                <w:placeholder>
                  <w:docPart w:val="96D311966A0A43F59046274E1593A9CB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</w:tr>
      <w:tr w:rsidR="00A340F2" w14:paraId="3F55914E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33D236FB" w14:textId="77777777" w:rsidR="00A340F2" w:rsidRDefault="00A801B9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DATA BASE NAME</w:t>
            </w:r>
          </w:p>
          <w:p w14:paraId="25D7BA47" w14:textId="77777777" w:rsidR="00A801B9" w:rsidRDefault="00A801B9" w:rsidP="002F5404">
            <w:pPr>
              <w:rPr>
                <w:sz w:val="24"/>
                <w:szCs w:val="24"/>
              </w:rPr>
            </w:pPr>
          </w:p>
          <w:p w14:paraId="28C42BFB" w14:textId="1AA3E5B7" w:rsidR="00A801B9" w:rsidRDefault="00322542" w:rsidP="002F54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MainStructure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539" w:type="dxa"/>
          </w:tcPr>
          <w:p w14:paraId="08D7FC2D" w14:textId="5353B2EA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60F20278" w14:textId="6CBEEDC9" w:rsidR="00A340F2" w:rsidRDefault="00A340F2" w:rsidP="002F5404">
            <w:pPr>
              <w:jc w:val="center"/>
            </w:pPr>
          </w:p>
        </w:tc>
      </w:tr>
    </w:tbl>
    <w:tbl>
      <w:tblPr>
        <w:tblStyle w:val="Contenttable"/>
        <w:tblpPr w:leftFromText="180" w:rightFromText="180" w:vertAnchor="page" w:horzAnchor="margin" w:tblpY="7761"/>
        <w:tblW w:w="0" w:type="auto"/>
        <w:tblLook w:val="04A0" w:firstRow="1" w:lastRow="0" w:firstColumn="1" w:lastColumn="0" w:noHBand="0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2625"/>
        <w:gridCol w:w="2625"/>
        <w:gridCol w:w="2626"/>
        <w:gridCol w:w="2626"/>
      </w:tblGrid>
      <w:tr w:rsidR="002D6E2A" w14:paraId="30FF8FAD" w14:textId="77777777" w:rsidTr="002D6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25" w:type="dxa"/>
          </w:tcPr>
          <w:p w14:paraId="59A15E6F" w14:textId="77777777" w:rsidR="002D6E2A" w:rsidRDefault="002D6E2A" w:rsidP="002D6E2A">
            <w:r>
              <w:t>Column name</w:t>
            </w:r>
          </w:p>
        </w:tc>
        <w:tc>
          <w:tcPr>
            <w:tcW w:w="2625" w:type="dxa"/>
          </w:tcPr>
          <w:p w14:paraId="1EB0B74C" w14:textId="77777777" w:rsidR="002D6E2A" w:rsidRDefault="002D6E2A" w:rsidP="002D6E2A">
            <w:r>
              <w:t>Data type</w:t>
            </w:r>
          </w:p>
        </w:tc>
        <w:tc>
          <w:tcPr>
            <w:tcW w:w="2626" w:type="dxa"/>
          </w:tcPr>
          <w:p w14:paraId="7C749275" w14:textId="77777777" w:rsidR="002D6E2A" w:rsidRDefault="002D6E2A" w:rsidP="002D6E2A">
            <w:r>
              <w:t>Primary Key</w:t>
            </w:r>
          </w:p>
        </w:tc>
        <w:tc>
          <w:tcPr>
            <w:tcW w:w="2626" w:type="dxa"/>
          </w:tcPr>
          <w:p w14:paraId="1F238705" w14:textId="77777777" w:rsidR="002D6E2A" w:rsidRDefault="002D6E2A" w:rsidP="002D6E2A">
            <w:r>
              <w:t xml:space="preserve">Description </w:t>
            </w:r>
          </w:p>
        </w:tc>
      </w:tr>
      <w:tr w:rsidR="002D6E2A" w14:paraId="594996CE" w14:textId="77777777" w:rsidTr="002D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</w:tcPr>
          <w:p w14:paraId="5737B6EA" w14:textId="77777777" w:rsidR="002D6E2A" w:rsidRDefault="002D6E2A" w:rsidP="002D6E2A">
            <w:r>
              <w:t>Name</w:t>
            </w:r>
          </w:p>
        </w:tc>
        <w:tc>
          <w:tcPr>
            <w:tcW w:w="2625" w:type="dxa"/>
          </w:tcPr>
          <w:p w14:paraId="0F710B66" w14:textId="77777777" w:rsidR="002D6E2A" w:rsidRDefault="002D6E2A" w:rsidP="002D6E2A">
            <w:proofErr w:type="gramStart"/>
            <w:r>
              <w:t>Varchar(</w:t>
            </w:r>
            <w:proofErr w:type="gramEnd"/>
            <w:r>
              <w:t>120)</w:t>
            </w:r>
          </w:p>
        </w:tc>
        <w:tc>
          <w:tcPr>
            <w:tcW w:w="2626" w:type="dxa"/>
          </w:tcPr>
          <w:p w14:paraId="7ECEFA1A" w14:textId="77777777" w:rsidR="002D6E2A" w:rsidRDefault="002D6E2A" w:rsidP="002D6E2A">
            <w:r>
              <w:t>NO</w:t>
            </w:r>
          </w:p>
        </w:tc>
        <w:tc>
          <w:tcPr>
            <w:tcW w:w="2626" w:type="dxa"/>
          </w:tcPr>
          <w:p w14:paraId="655DC489" w14:textId="77777777" w:rsidR="002D6E2A" w:rsidRDefault="002D6E2A" w:rsidP="002D6E2A">
            <w:r>
              <w:t>User’s Name</w:t>
            </w:r>
          </w:p>
        </w:tc>
      </w:tr>
      <w:tr w:rsidR="002D6E2A" w14:paraId="510C9ED2" w14:textId="77777777" w:rsidTr="002D6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</w:tcPr>
          <w:p w14:paraId="772B5145" w14:textId="77777777" w:rsidR="002D6E2A" w:rsidRDefault="002D6E2A" w:rsidP="002D6E2A">
            <w:r>
              <w:t>Gender</w:t>
            </w:r>
          </w:p>
        </w:tc>
        <w:tc>
          <w:tcPr>
            <w:tcW w:w="2625" w:type="dxa"/>
          </w:tcPr>
          <w:p w14:paraId="53D9CE9C" w14:textId="77777777" w:rsidR="002D6E2A" w:rsidRDefault="002D6E2A" w:rsidP="002D6E2A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626" w:type="dxa"/>
          </w:tcPr>
          <w:p w14:paraId="65D80AF7" w14:textId="77777777" w:rsidR="002D6E2A" w:rsidRDefault="002D6E2A" w:rsidP="002D6E2A">
            <w:r>
              <w:t>NO</w:t>
            </w:r>
          </w:p>
        </w:tc>
        <w:tc>
          <w:tcPr>
            <w:tcW w:w="2626" w:type="dxa"/>
          </w:tcPr>
          <w:p w14:paraId="2C298CD5" w14:textId="77777777" w:rsidR="002D6E2A" w:rsidRDefault="002D6E2A" w:rsidP="002D6E2A">
            <w:r>
              <w:t xml:space="preserve">User’s Gender </w:t>
            </w:r>
          </w:p>
        </w:tc>
      </w:tr>
      <w:tr w:rsidR="002D6E2A" w14:paraId="5A0062BB" w14:textId="77777777" w:rsidTr="002D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</w:tcPr>
          <w:p w14:paraId="6C35B727" w14:textId="77777777" w:rsidR="002D6E2A" w:rsidRDefault="002D6E2A" w:rsidP="002D6E2A">
            <w:r>
              <w:t>DOB</w:t>
            </w:r>
          </w:p>
        </w:tc>
        <w:tc>
          <w:tcPr>
            <w:tcW w:w="2625" w:type="dxa"/>
          </w:tcPr>
          <w:p w14:paraId="63C03D57" w14:textId="77777777" w:rsidR="002D6E2A" w:rsidRDefault="002D6E2A" w:rsidP="002D6E2A">
            <w:proofErr w:type="gramStart"/>
            <w:r>
              <w:t>Varchar(</w:t>
            </w:r>
            <w:proofErr w:type="gramEnd"/>
            <w:r>
              <w:t>120)</w:t>
            </w:r>
          </w:p>
        </w:tc>
        <w:tc>
          <w:tcPr>
            <w:tcW w:w="2626" w:type="dxa"/>
          </w:tcPr>
          <w:p w14:paraId="60FE1B47" w14:textId="77777777" w:rsidR="002D6E2A" w:rsidRDefault="002D6E2A" w:rsidP="002D6E2A">
            <w:r>
              <w:t>NO</w:t>
            </w:r>
          </w:p>
        </w:tc>
        <w:tc>
          <w:tcPr>
            <w:tcW w:w="2626" w:type="dxa"/>
          </w:tcPr>
          <w:p w14:paraId="0F69697C" w14:textId="77777777" w:rsidR="002D6E2A" w:rsidRDefault="002D6E2A" w:rsidP="002D6E2A">
            <w:r>
              <w:t>User’s DOB</w:t>
            </w:r>
          </w:p>
        </w:tc>
      </w:tr>
      <w:tr w:rsidR="002D6E2A" w14:paraId="3DBE1F88" w14:textId="77777777" w:rsidTr="002D6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</w:tcPr>
          <w:p w14:paraId="5BD891F9" w14:textId="77777777" w:rsidR="002D6E2A" w:rsidRDefault="002D6E2A" w:rsidP="002D6E2A">
            <w:r>
              <w:t>Nationality</w:t>
            </w:r>
          </w:p>
        </w:tc>
        <w:tc>
          <w:tcPr>
            <w:tcW w:w="2625" w:type="dxa"/>
          </w:tcPr>
          <w:p w14:paraId="1E64E8D5" w14:textId="77777777" w:rsidR="002D6E2A" w:rsidRDefault="002D6E2A" w:rsidP="002D6E2A">
            <w:proofErr w:type="gramStart"/>
            <w:r>
              <w:t>Varchar(</w:t>
            </w:r>
            <w:proofErr w:type="gramEnd"/>
            <w:r>
              <w:t>120)</w:t>
            </w:r>
          </w:p>
        </w:tc>
        <w:tc>
          <w:tcPr>
            <w:tcW w:w="2626" w:type="dxa"/>
          </w:tcPr>
          <w:p w14:paraId="2044F205" w14:textId="77777777" w:rsidR="002D6E2A" w:rsidRDefault="002D6E2A" w:rsidP="002D6E2A">
            <w:r>
              <w:t>NO</w:t>
            </w:r>
          </w:p>
        </w:tc>
        <w:tc>
          <w:tcPr>
            <w:tcW w:w="2626" w:type="dxa"/>
          </w:tcPr>
          <w:p w14:paraId="10057DF7" w14:textId="77777777" w:rsidR="002D6E2A" w:rsidRDefault="002D6E2A" w:rsidP="002D6E2A">
            <w:r>
              <w:t xml:space="preserve">User’s </w:t>
            </w:r>
            <w:proofErr w:type="gramStart"/>
            <w:r>
              <w:t>Nationality(</w:t>
            </w:r>
            <w:proofErr w:type="gramEnd"/>
            <w:r>
              <w:t>USA\IND)</w:t>
            </w:r>
          </w:p>
        </w:tc>
      </w:tr>
      <w:tr w:rsidR="002D6E2A" w14:paraId="7374580F" w14:textId="77777777" w:rsidTr="002D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</w:tcPr>
          <w:p w14:paraId="41CC8417" w14:textId="77777777" w:rsidR="002D6E2A" w:rsidRDefault="002D6E2A" w:rsidP="002D6E2A">
            <w:proofErr w:type="spellStart"/>
            <w:r>
              <w:t>Unique_id</w:t>
            </w:r>
            <w:proofErr w:type="spellEnd"/>
          </w:p>
        </w:tc>
        <w:tc>
          <w:tcPr>
            <w:tcW w:w="2625" w:type="dxa"/>
          </w:tcPr>
          <w:p w14:paraId="5DF43E78" w14:textId="77777777" w:rsidR="002D6E2A" w:rsidRDefault="002D6E2A" w:rsidP="002D6E2A"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2626" w:type="dxa"/>
          </w:tcPr>
          <w:p w14:paraId="7E0D72CF" w14:textId="77777777" w:rsidR="002D6E2A" w:rsidRDefault="002D6E2A" w:rsidP="002D6E2A">
            <w:r>
              <w:t>YES</w:t>
            </w:r>
          </w:p>
        </w:tc>
        <w:tc>
          <w:tcPr>
            <w:tcW w:w="2626" w:type="dxa"/>
          </w:tcPr>
          <w:p w14:paraId="64FA5AA5" w14:textId="77777777" w:rsidR="002D6E2A" w:rsidRDefault="002D6E2A" w:rsidP="002D6E2A">
            <w:r>
              <w:t xml:space="preserve">Unique Id </w:t>
            </w:r>
            <w:proofErr w:type="gramStart"/>
            <w:r>
              <w:t>Of</w:t>
            </w:r>
            <w:proofErr w:type="gramEnd"/>
            <w:r>
              <w:t xml:space="preserve"> User</w:t>
            </w:r>
          </w:p>
        </w:tc>
      </w:tr>
      <w:tr w:rsidR="002D6E2A" w14:paraId="613FD4D0" w14:textId="77777777" w:rsidTr="002D6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</w:tcPr>
          <w:p w14:paraId="51633BC6" w14:textId="77777777" w:rsidR="002D6E2A" w:rsidRDefault="002D6E2A" w:rsidP="002D6E2A">
            <w:proofErr w:type="spellStart"/>
            <w:r>
              <w:t>Phone_no</w:t>
            </w:r>
            <w:proofErr w:type="spellEnd"/>
          </w:p>
        </w:tc>
        <w:tc>
          <w:tcPr>
            <w:tcW w:w="2625" w:type="dxa"/>
          </w:tcPr>
          <w:p w14:paraId="66F8EC60" w14:textId="77777777" w:rsidR="002D6E2A" w:rsidRDefault="002D6E2A" w:rsidP="002D6E2A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26" w:type="dxa"/>
          </w:tcPr>
          <w:p w14:paraId="769109B8" w14:textId="77777777" w:rsidR="002D6E2A" w:rsidRDefault="002D6E2A" w:rsidP="002D6E2A">
            <w:r>
              <w:t>NO</w:t>
            </w:r>
          </w:p>
        </w:tc>
        <w:tc>
          <w:tcPr>
            <w:tcW w:w="2626" w:type="dxa"/>
          </w:tcPr>
          <w:p w14:paraId="352ED8CC" w14:textId="77777777" w:rsidR="002D6E2A" w:rsidRDefault="002D6E2A" w:rsidP="002D6E2A">
            <w:r>
              <w:t>User’s Phone Number</w:t>
            </w:r>
          </w:p>
        </w:tc>
      </w:tr>
      <w:tr w:rsidR="002D6E2A" w14:paraId="5261A5DE" w14:textId="77777777" w:rsidTr="002D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</w:tcPr>
          <w:p w14:paraId="68D40D12" w14:textId="77777777" w:rsidR="002D6E2A" w:rsidRDefault="002D6E2A" w:rsidP="002D6E2A">
            <w:r>
              <w:t>Email</w:t>
            </w:r>
          </w:p>
        </w:tc>
        <w:tc>
          <w:tcPr>
            <w:tcW w:w="2625" w:type="dxa"/>
          </w:tcPr>
          <w:p w14:paraId="2A065FC1" w14:textId="77777777" w:rsidR="002D6E2A" w:rsidRDefault="002D6E2A" w:rsidP="002D6E2A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626" w:type="dxa"/>
          </w:tcPr>
          <w:p w14:paraId="51943E63" w14:textId="77777777" w:rsidR="002D6E2A" w:rsidRDefault="002D6E2A" w:rsidP="002D6E2A">
            <w:r>
              <w:t>NO</w:t>
            </w:r>
          </w:p>
        </w:tc>
        <w:tc>
          <w:tcPr>
            <w:tcW w:w="2626" w:type="dxa"/>
          </w:tcPr>
          <w:p w14:paraId="3F2A3C8C" w14:textId="77777777" w:rsidR="002D6E2A" w:rsidRDefault="002D6E2A" w:rsidP="002D6E2A">
            <w:r>
              <w:t>User’s Email</w:t>
            </w:r>
          </w:p>
        </w:tc>
      </w:tr>
      <w:tr w:rsidR="002D6E2A" w14:paraId="03FB3745" w14:textId="77777777" w:rsidTr="002D6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</w:tcPr>
          <w:p w14:paraId="07251BC8" w14:textId="77777777" w:rsidR="002D6E2A" w:rsidRDefault="002D6E2A" w:rsidP="002D6E2A">
            <w:proofErr w:type="spellStart"/>
            <w:r>
              <w:t>Date_created</w:t>
            </w:r>
            <w:proofErr w:type="spellEnd"/>
          </w:p>
        </w:tc>
        <w:tc>
          <w:tcPr>
            <w:tcW w:w="2625" w:type="dxa"/>
          </w:tcPr>
          <w:p w14:paraId="35A76AE0" w14:textId="77777777" w:rsidR="002D6E2A" w:rsidRDefault="002D6E2A" w:rsidP="002D6E2A">
            <w:proofErr w:type="gramStart"/>
            <w:r>
              <w:t>Varchar(</w:t>
            </w:r>
            <w:proofErr w:type="gramEnd"/>
            <w:r>
              <w:t>252)</w:t>
            </w:r>
          </w:p>
        </w:tc>
        <w:tc>
          <w:tcPr>
            <w:tcW w:w="2626" w:type="dxa"/>
          </w:tcPr>
          <w:p w14:paraId="72BBD516" w14:textId="77777777" w:rsidR="002D6E2A" w:rsidRDefault="002D6E2A" w:rsidP="002D6E2A">
            <w:r>
              <w:t>NO</w:t>
            </w:r>
          </w:p>
        </w:tc>
        <w:tc>
          <w:tcPr>
            <w:tcW w:w="2626" w:type="dxa"/>
          </w:tcPr>
          <w:p w14:paraId="2AEA924C" w14:textId="77777777" w:rsidR="002D6E2A" w:rsidRDefault="002D6E2A" w:rsidP="002D6E2A">
            <w:proofErr w:type="spellStart"/>
            <w:r>
              <w:t>Acnt</w:t>
            </w:r>
            <w:proofErr w:type="spellEnd"/>
            <w:r>
              <w:t>. Created date</w:t>
            </w:r>
          </w:p>
        </w:tc>
      </w:tr>
      <w:tr w:rsidR="002D6E2A" w14:paraId="42571AAE" w14:textId="77777777" w:rsidTr="002D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</w:tcPr>
          <w:p w14:paraId="5783F462" w14:textId="77777777" w:rsidR="002D6E2A" w:rsidRDefault="002D6E2A" w:rsidP="002D6E2A">
            <w:r>
              <w:t>balance</w:t>
            </w:r>
          </w:p>
        </w:tc>
        <w:tc>
          <w:tcPr>
            <w:tcW w:w="2625" w:type="dxa"/>
          </w:tcPr>
          <w:p w14:paraId="7C4334C8" w14:textId="77777777" w:rsidR="002D6E2A" w:rsidRDefault="002D6E2A" w:rsidP="002D6E2A">
            <w:r>
              <w:t>Float</w:t>
            </w:r>
          </w:p>
        </w:tc>
        <w:tc>
          <w:tcPr>
            <w:tcW w:w="2626" w:type="dxa"/>
          </w:tcPr>
          <w:p w14:paraId="394CCD0D" w14:textId="77777777" w:rsidR="002D6E2A" w:rsidRDefault="002D6E2A" w:rsidP="002D6E2A">
            <w:r>
              <w:t>NO</w:t>
            </w:r>
          </w:p>
        </w:tc>
        <w:tc>
          <w:tcPr>
            <w:tcW w:w="2626" w:type="dxa"/>
          </w:tcPr>
          <w:p w14:paraId="526330E1" w14:textId="77777777" w:rsidR="002D6E2A" w:rsidRDefault="002D6E2A" w:rsidP="002D6E2A">
            <w:proofErr w:type="spellStart"/>
            <w:r>
              <w:t>Acnt</w:t>
            </w:r>
            <w:proofErr w:type="spellEnd"/>
            <w:r>
              <w:t>. Balance</w:t>
            </w:r>
          </w:p>
        </w:tc>
      </w:tr>
      <w:tr w:rsidR="002D6E2A" w14:paraId="117AA8AE" w14:textId="77777777" w:rsidTr="002D6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</w:tcPr>
          <w:p w14:paraId="22A7511E" w14:textId="77777777" w:rsidR="002D6E2A" w:rsidRDefault="002D6E2A" w:rsidP="002D6E2A">
            <w:proofErr w:type="spellStart"/>
            <w:r>
              <w:t>pincode</w:t>
            </w:r>
            <w:proofErr w:type="spellEnd"/>
          </w:p>
        </w:tc>
        <w:tc>
          <w:tcPr>
            <w:tcW w:w="2625" w:type="dxa"/>
          </w:tcPr>
          <w:p w14:paraId="07DF9F74" w14:textId="77777777" w:rsidR="002D6E2A" w:rsidRDefault="002D6E2A" w:rsidP="002D6E2A">
            <w:proofErr w:type="gramStart"/>
            <w:r>
              <w:t>Char(</w:t>
            </w:r>
            <w:proofErr w:type="gramEnd"/>
            <w:r>
              <w:t>4)</w:t>
            </w:r>
          </w:p>
        </w:tc>
        <w:tc>
          <w:tcPr>
            <w:tcW w:w="2626" w:type="dxa"/>
          </w:tcPr>
          <w:p w14:paraId="28F4D76B" w14:textId="77777777" w:rsidR="002D6E2A" w:rsidRDefault="002D6E2A" w:rsidP="002D6E2A">
            <w:r>
              <w:t>NO</w:t>
            </w:r>
          </w:p>
        </w:tc>
        <w:tc>
          <w:tcPr>
            <w:tcW w:w="2626" w:type="dxa"/>
          </w:tcPr>
          <w:p w14:paraId="53F8F923" w14:textId="77777777" w:rsidR="002D6E2A" w:rsidRDefault="002D6E2A" w:rsidP="002D6E2A">
            <w:r>
              <w:t xml:space="preserve">4 Digit </w:t>
            </w:r>
            <w:proofErr w:type="spellStart"/>
            <w:r>
              <w:t>Picode</w:t>
            </w:r>
            <w:proofErr w:type="spellEnd"/>
          </w:p>
        </w:tc>
      </w:tr>
      <w:tr w:rsidR="002D6E2A" w14:paraId="30E3E599" w14:textId="77777777" w:rsidTr="002D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</w:tcPr>
          <w:p w14:paraId="29A5E372" w14:textId="77777777" w:rsidR="002D6E2A" w:rsidRDefault="002D6E2A" w:rsidP="002D6E2A">
            <w:proofErr w:type="spellStart"/>
            <w:r>
              <w:t>Password_hash</w:t>
            </w:r>
            <w:proofErr w:type="spellEnd"/>
          </w:p>
        </w:tc>
        <w:tc>
          <w:tcPr>
            <w:tcW w:w="2625" w:type="dxa"/>
          </w:tcPr>
          <w:p w14:paraId="5C1343C9" w14:textId="77777777" w:rsidR="002D6E2A" w:rsidRDefault="002D6E2A" w:rsidP="002D6E2A">
            <w:proofErr w:type="gramStart"/>
            <w:r>
              <w:t>Varchar(</w:t>
            </w:r>
            <w:proofErr w:type="gramEnd"/>
            <w:r>
              <w:t>2500)</w:t>
            </w:r>
          </w:p>
        </w:tc>
        <w:tc>
          <w:tcPr>
            <w:tcW w:w="2626" w:type="dxa"/>
          </w:tcPr>
          <w:p w14:paraId="6A1C58C6" w14:textId="77777777" w:rsidR="002D6E2A" w:rsidRDefault="002D6E2A" w:rsidP="002D6E2A">
            <w:r>
              <w:t>NO</w:t>
            </w:r>
          </w:p>
        </w:tc>
        <w:tc>
          <w:tcPr>
            <w:tcW w:w="2626" w:type="dxa"/>
          </w:tcPr>
          <w:p w14:paraId="5C868D34" w14:textId="77777777" w:rsidR="002D6E2A" w:rsidRDefault="002D6E2A" w:rsidP="002D6E2A">
            <w:r>
              <w:t>User’s Password (hash algo)</w:t>
            </w:r>
          </w:p>
        </w:tc>
      </w:tr>
    </w:tbl>
    <w:p w14:paraId="50B443C3" w14:textId="37B3EBCD" w:rsidR="00A340F2" w:rsidRDefault="00A340F2" w:rsidP="002F5404">
      <w:pPr>
        <w:rPr>
          <w:noProof/>
        </w:rPr>
      </w:pPr>
    </w:p>
    <w:p w14:paraId="0CDB12B9" w14:textId="70C7B5CB" w:rsidR="002D6E2A" w:rsidRDefault="002D6E2A" w:rsidP="00A3672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A1E9A" wp14:editId="46F91028">
                <wp:simplePos x="0" y="0"/>
                <wp:positionH relativeFrom="column">
                  <wp:posOffset>998009</wp:posOffset>
                </wp:positionH>
                <wp:positionV relativeFrom="paragraph">
                  <wp:posOffset>129540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C1631E" w14:textId="1FA92F8F" w:rsidR="002D6E2A" w:rsidRPr="002D6E2A" w:rsidRDefault="002D6E2A" w:rsidP="002D6E2A">
                            <w:pPr>
                              <w:rPr>
                                <w:color w:val="FF0000"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6E2A">
                              <w:rPr>
                                <w:color w:val="FF0000"/>
                                <w:sz w:val="36"/>
                                <w:szCs w:val="3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D6E2A">
                              <w:rPr>
                                <w:color w:val="000000" w:themeColor="text1"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user_main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6A1E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8.6pt;margin-top:10.2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y+Sdz90AAAAK&#10;AQAADwAAAAAAAAAAAAAAAABjBAAAZHJzL2Rvd25yZXYueG1sUEsFBgAAAAAEAAQA8wAAAG0FAAAA&#10;AA==&#10;" filled="f" stroked="f">
                <v:textbox style="mso-fit-shape-to-text:t">
                  <w:txbxContent>
                    <w:p w14:paraId="01C1631E" w14:textId="1FA92F8F" w:rsidR="002D6E2A" w:rsidRPr="002D6E2A" w:rsidRDefault="002D6E2A" w:rsidP="002D6E2A">
                      <w:pPr>
                        <w:rPr>
                          <w:color w:val="FF0000"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6E2A">
                        <w:rPr>
                          <w:color w:val="FF0000"/>
                          <w:sz w:val="36"/>
                          <w:szCs w:val="3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D6E2A">
                        <w:rPr>
                          <w:color w:val="000000" w:themeColor="text1"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user_main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93FC6" wp14:editId="56CA5170">
                <wp:simplePos x="0" y="0"/>
                <wp:positionH relativeFrom="margin">
                  <wp:posOffset>-635</wp:posOffset>
                </wp:positionH>
                <wp:positionV relativeFrom="paragraph">
                  <wp:posOffset>100541</wp:posOffset>
                </wp:positionV>
                <wp:extent cx="1028700" cy="505460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8C3FCE" w14:textId="04787EE8" w:rsidR="002D6E2A" w:rsidRPr="00322542" w:rsidRDefault="00322542" w:rsidP="002D6E2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2542">
                              <w:rPr>
                                <w:color w:val="000000" w:themeColor="text1"/>
                                <w:sz w:val="40"/>
                                <w:szCs w:val="40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93FC6" id="Text Box 2" o:spid="_x0000_s1027" type="#_x0000_t202" style="position:absolute;margin-left:-.05pt;margin-top:7.9pt;width:81pt;height:39.8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" filled="f" stroked="f">
                <v:textbox style="mso-fit-shape-to-text:t">
                  <w:txbxContent>
                    <w:p w14:paraId="298C3FCE" w14:textId="04787EE8" w:rsidR="002D6E2A" w:rsidRPr="00322542" w:rsidRDefault="00322542" w:rsidP="002D6E2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2542">
                        <w:rPr>
                          <w:color w:val="000000" w:themeColor="text1"/>
                          <w:sz w:val="40"/>
                          <w:szCs w:val="40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Table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F8002" w14:textId="47144C80" w:rsidR="002D6E2A" w:rsidRDefault="002D6E2A">
      <w:r>
        <w:br w:type="page"/>
      </w:r>
    </w:p>
    <w:p w14:paraId="13A5BD1C" w14:textId="287B42B1" w:rsidR="007201A7" w:rsidRPr="00A340F2" w:rsidRDefault="007201A7" w:rsidP="00A36725"/>
    <w:sectPr w:rsidR="007201A7" w:rsidRPr="00A340F2" w:rsidSect="002B06E9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A470A" w14:textId="77777777" w:rsidR="00D520F9" w:rsidRDefault="00D520F9">
      <w:pPr>
        <w:spacing w:line="240" w:lineRule="auto"/>
      </w:pPr>
      <w:r>
        <w:separator/>
      </w:r>
    </w:p>
    <w:p w14:paraId="6CC4114A" w14:textId="77777777" w:rsidR="00D520F9" w:rsidRDefault="00D520F9"/>
  </w:endnote>
  <w:endnote w:type="continuationSeparator" w:id="0">
    <w:p w14:paraId="579FA104" w14:textId="77777777" w:rsidR="00D520F9" w:rsidRDefault="00D520F9">
      <w:pPr>
        <w:spacing w:line="240" w:lineRule="auto"/>
      </w:pPr>
      <w:r>
        <w:continuationSeparator/>
      </w:r>
    </w:p>
    <w:p w14:paraId="21F105CC" w14:textId="77777777" w:rsidR="00D520F9" w:rsidRDefault="00D520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10EBC" w14:textId="77777777" w:rsidR="007201A7" w:rsidRDefault="007201A7">
    <w:pPr>
      <w:pStyle w:val="Footer"/>
    </w:pPr>
  </w:p>
  <w:p w14:paraId="1D8F10AD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BA4E4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A7DE7F0" wp14:editId="1B379C6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222A2B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7DE7F0" id="Freeform: Shape 8" o:spid="_x0000_s1029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47222A2B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3BC36" w14:textId="77777777" w:rsidR="00D520F9" w:rsidRDefault="00D520F9">
      <w:pPr>
        <w:spacing w:line="240" w:lineRule="auto"/>
      </w:pPr>
      <w:r>
        <w:separator/>
      </w:r>
    </w:p>
    <w:p w14:paraId="1D08258E" w14:textId="77777777" w:rsidR="00D520F9" w:rsidRDefault="00D520F9"/>
  </w:footnote>
  <w:footnote w:type="continuationSeparator" w:id="0">
    <w:p w14:paraId="70393B9D" w14:textId="77777777" w:rsidR="00D520F9" w:rsidRDefault="00D520F9">
      <w:pPr>
        <w:spacing w:line="240" w:lineRule="auto"/>
      </w:pPr>
      <w:r>
        <w:continuationSeparator/>
      </w:r>
    </w:p>
    <w:p w14:paraId="5EB0E634" w14:textId="77777777" w:rsidR="00D520F9" w:rsidRDefault="00D520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F29D9" w14:textId="77777777" w:rsidR="007201A7" w:rsidRDefault="007201A7"/>
  <w:p w14:paraId="7DE55AF8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F3214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CA403F" wp14:editId="410F7EB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7820CA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CA403F" id="Freeform: Shape 5" o:spid="_x0000_s1028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F7820CA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08"/>
    <w:rsid w:val="00064E3E"/>
    <w:rsid w:val="00077551"/>
    <w:rsid w:val="000A6E91"/>
    <w:rsid w:val="000E7C40"/>
    <w:rsid w:val="001817A4"/>
    <w:rsid w:val="00184DE2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D6E2A"/>
    <w:rsid w:val="002E7603"/>
    <w:rsid w:val="002F5404"/>
    <w:rsid w:val="00316D06"/>
    <w:rsid w:val="00322542"/>
    <w:rsid w:val="003D23A0"/>
    <w:rsid w:val="004766A8"/>
    <w:rsid w:val="004858C9"/>
    <w:rsid w:val="004870D2"/>
    <w:rsid w:val="004A10E9"/>
    <w:rsid w:val="004C5F92"/>
    <w:rsid w:val="005E394D"/>
    <w:rsid w:val="00662DFA"/>
    <w:rsid w:val="006B4542"/>
    <w:rsid w:val="006F038A"/>
    <w:rsid w:val="006F499E"/>
    <w:rsid w:val="007201A7"/>
    <w:rsid w:val="00732F2A"/>
    <w:rsid w:val="007B4FC5"/>
    <w:rsid w:val="007E0DF2"/>
    <w:rsid w:val="007E1D3F"/>
    <w:rsid w:val="00865DB9"/>
    <w:rsid w:val="0089202B"/>
    <w:rsid w:val="008B5297"/>
    <w:rsid w:val="009415D1"/>
    <w:rsid w:val="00947F34"/>
    <w:rsid w:val="009D3F3C"/>
    <w:rsid w:val="00A340F2"/>
    <w:rsid w:val="00A36725"/>
    <w:rsid w:val="00A801B9"/>
    <w:rsid w:val="00B66C63"/>
    <w:rsid w:val="00B727BE"/>
    <w:rsid w:val="00BB48F7"/>
    <w:rsid w:val="00CE3710"/>
    <w:rsid w:val="00CF2287"/>
    <w:rsid w:val="00D33124"/>
    <w:rsid w:val="00D520F9"/>
    <w:rsid w:val="00D73210"/>
    <w:rsid w:val="00DD2D62"/>
    <w:rsid w:val="00E53CC8"/>
    <w:rsid w:val="00EB63A0"/>
    <w:rsid w:val="00EC16CD"/>
    <w:rsid w:val="00F40E52"/>
    <w:rsid w:val="00F65B05"/>
    <w:rsid w:val="00FE0263"/>
    <w:rsid w:val="00FE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CA55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table" w:styleId="ListTable7Colorful-Accent6">
    <w:name w:val="List Table 7 Colorful Accent 6"/>
    <w:basedOn w:val="TableNormal"/>
    <w:uiPriority w:val="52"/>
    <w:rsid w:val="006F499E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F499E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2254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rit\AppData\Local\Microsoft\Office\16.0\DTS\en-US%7bE8A9FB41-1E2B-48F3-8A40-981D3A9E8FAA%7d\%7b9E4A25DE-8715-4FF1-A18B-BDB040263DC8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56E38F6E8D4A26A3B5F0C68EE8A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CEC39-22FD-40CD-B70E-43D4D4466D73}"/>
      </w:docPartPr>
      <w:docPartBody>
        <w:p w:rsidR="00B038E7" w:rsidRDefault="00B038E7">
          <w:pPr>
            <w:pStyle w:val="BF56E38F6E8D4A26A3B5F0C68EE8A5B1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Street Address</w:t>
          </w:r>
        </w:p>
      </w:docPartBody>
    </w:docPart>
    <w:docPart>
      <w:docPartPr>
        <w:name w:val="DBA5EE4AA7BC4E33A765B5A22C494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4BE9-2220-4CF0-AF7B-4FAAC65E4634}"/>
      </w:docPartPr>
      <w:docPartBody>
        <w:p w:rsidR="00B038E7" w:rsidRDefault="00B038E7">
          <w:pPr>
            <w:pStyle w:val="DBA5EE4AA7BC4E33A765B5A22C4948CB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City, ST ZIP Code</w:t>
          </w:r>
        </w:p>
      </w:docPartBody>
    </w:docPart>
    <w:docPart>
      <w:docPartPr>
        <w:name w:val="E5C72ABCD31440E1A33B8D013B869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D5168-B402-42A3-BDE0-A8A5394FA6B0}"/>
      </w:docPartPr>
      <w:docPartBody>
        <w:p w:rsidR="00B038E7" w:rsidRDefault="00B038E7">
          <w:pPr>
            <w:pStyle w:val="E5C72ABCD31440E1A33B8D013B8698C1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Phone</w:t>
          </w:r>
        </w:p>
      </w:docPartBody>
    </w:docPart>
    <w:docPart>
      <w:docPartPr>
        <w:name w:val="8D56E0E736FA4748ADA64BB7FDF45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1E518-FFB9-4072-9C22-3224196D6E41}"/>
      </w:docPartPr>
      <w:docPartBody>
        <w:p w:rsidR="00B038E7" w:rsidRDefault="00B038E7">
          <w:pPr>
            <w:pStyle w:val="8D56E0E736FA4748ADA64BB7FDF45375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Fax</w:t>
          </w:r>
        </w:p>
      </w:docPartBody>
    </w:docPart>
    <w:docPart>
      <w:docPartPr>
        <w:name w:val="96D311966A0A43F59046274E1593A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19C8F-E8C4-455D-A3F0-1BB6CAFC9513}"/>
      </w:docPartPr>
      <w:docPartBody>
        <w:p w:rsidR="00B038E7" w:rsidRDefault="00B038E7">
          <w:pPr>
            <w:pStyle w:val="96D311966A0A43F59046274E1593A9CB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E7"/>
    <w:rsid w:val="00B0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B0A71E57D4CA2A2D31DEBCF6968CC">
    <w:name w:val="8C1B0A71E57D4CA2A2D31DEBCF6968CC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520B1C6951A0465C83C554BB9E2F8B0B">
    <w:name w:val="520B1C6951A0465C83C554BB9E2F8B0B"/>
  </w:style>
  <w:style w:type="paragraph" w:customStyle="1" w:styleId="51DD33BAABC54B8785E80EE8E3335E32">
    <w:name w:val="51DD33BAABC54B8785E80EE8E3335E32"/>
  </w:style>
  <w:style w:type="paragraph" w:customStyle="1" w:styleId="33966CD5FF544AA1A6419CDAA229BC64">
    <w:name w:val="33966CD5FF544AA1A6419CDAA229BC64"/>
  </w:style>
  <w:style w:type="paragraph" w:customStyle="1" w:styleId="261AB7A4ECDA41B4B02ADBE230C0151F">
    <w:name w:val="261AB7A4ECDA41B4B02ADBE230C0151F"/>
  </w:style>
  <w:style w:type="paragraph" w:customStyle="1" w:styleId="33861FDC8058423980BC9067C8B63AEE">
    <w:name w:val="33861FDC8058423980BC9067C8B63AEE"/>
  </w:style>
  <w:style w:type="paragraph" w:customStyle="1" w:styleId="BF56E38F6E8D4A26A3B5F0C68EE8A5B1">
    <w:name w:val="BF56E38F6E8D4A26A3B5F0C68EE8A5B1"/>
  </w:style>
  <w:style w:type="paragraph" w:customStyle="1" w:styleId="DBA5EE4AA7BC4E33A765B5A22C4948CB">
    <w:name w:val="DBA5EE4AA7BC4E33A765B5A22C4948CB"/>
  </w:style>
  <w:style w:type="paragraph" w:customStyle="1" w:styleId="E5C72ABCD31440E1A33B8D013B8698C1">
    <w:name w:val="E5C72ABCD31440E1A33B8D013B8698C1"/>
  </w:style>
  <w:style w:type="paragraph" w:customStyle="1" w:styleId="8D56E0E736FA4748ADA64BB7FDF45375">
    <w:name w:val="8D56E0E736FA4748ADA64BB7FDF45375"/>
  </w:style>
  <w:style w:type="paragraph" w:customStyle="1" w:styleId="96D311966A0A43F59046274E1593A9CB">
    <w:name w:val="96D311966A0A43F59046274E1593A9CB"/>
  </w:style>
  <w:style w:type="paragraph" w:customStyle="1" w:styleId="99A3828DE775427AA804C50D115A2B17">
    <w:name w:val="99A3828DE775427AA804C50D115A2B17"/>
  </w:style>
  <w:style w:type="paragraph" w:customStyle="1" w:styleId="F25A31359E0045E9996536398249BADD">
    <w:name w:val="F25A31359E0045E9996536398249BADD"/>
  </w:style>
  <w:style w:type="paragraph" w:customStyle="1" w:styleId="51AF9B7DC3424A0285FE573318F733C3">
    <w:name w:val="51AF9B7DC3424A0285FE573318F733C3"/>
  </w:style>
  <w:style w:type="paragraph" w:customStyle="1" w:styleId="7DAB31A37EFD445D81DD15A09AC07466">
    <w:name w:val="7DAB31A37EFD445D81DD15A09AC07466"/>
  </w:style>
  <w:style w:type="paragraph" w:customStyle="1" w:styleId="A2874BEB7CBA4A15AAD58BCC03C20B3A">
    <w:name w:val="A2874BEB7CBA4A15AAD58BCC03C20B3A"/>
  </w:style>
  <w:style w:type="paragraph" w:customStyle="1" w:styleId="FEE6655FE0C64BE997AB794EC2EE2AC6">
    <w:name w:val="FEE6655FE0C64BE997AB794EC2EE2AC6"/>
  </w:style>
  <w:style w:type="paragraph" w:customStyle="1" w:styleId="37BAC7EA2C474940A49DEE6B79472112">
    <w:name w:val="37BAC7EA2C474940A49DEE6B79472112"/>
  </w:style>
  <w:style w:type="paragraph" w:customStyle="1" w:styleId="B348F0B17FFF4882840CDAD217388C98">
    <w:name w:val="B348F0B17FFF4882840CDAD217388C98"/>
  </w:style>
  <w:style w:type="paragraph" w:customStyle="1" w:styleId="A45CA09650D34AE7BC24100DAE68A858">
    <w:name w:val="A45CA09650D34AE7BC24100DAE68A858"/>
  </w:style>
  <w:style w:type="paragraph" w:customStyle="1" w:styleId="6A00E20C85A441EDB7EDE1059B27BF17">
    <w:name w:val="6A00E20C85A441EDB7EDE1059B27BF17"/>
  </w:style>
  <w:style w:type="paragraph" w:customStyle="1" w:styleId="F8DA7A756ACE4D948FF5E0BE09742808">
    <w:name w:val="F8DA7A756ACE4D948FF5E0BE09742808"/>
  </w:style>
  <w:style w:type="paragraph" w:customStyle="1" w:styleId="0E4A0262CDCB43BEA8EDA08B4D22AD8A">
    <w:name w:val="0E4A0262CDCB43BEA8EDA08B4D22AD8A"/>
  </w:style>
  <w:style w:type="paragraph" w:customStyle="1" w:styleId="8B762464AC00463EB3C860C5B9F40A1B">
    <w:name w:val="8B762464AC00463EB3C860C5B9F40A1B"/>
  </w:style>
  <w:style w:type="paragraph" w:customStyle="1" w:styleId="0F0C16C2DD4D48A2A74DD7232F0E779E">
    <w:name w:val="0F0C16C2DD4D48A2A74DD7232F0E779E"/>
  </w:style>
  <w:style w:type="paragraph" w:customStyle="1" w:styleId="94C257B570A247EFB60694EDC8F6E16A">
    <w:name w:val="94C257B570A247EFB60694EDC8F6E16A"/>
  </w:style>
  <w:style w:type="paragraph" w:customStyle="1" w:styleId="DD3A86A2B021450C806858074AF28199">
    <w:name w:val="DD3A86A2B021450C806858074AF28199"/>
  </w:style>
  <w:style w:type="paragraph" w:customStyle="1" w:styleId="BF354F44E52845FEBA4316C449B1064F">
    <w:name w:val="BF354F44E52845FEBA4316C449B1064F"/>
  </w:style>
  <w:style w:type="paragraph" w:customStyle="1" w:styleId="EED0B4FDBE3148F195EB51EEFB84A314">
    <w:name w:val="EED0B4FDBE3148F195EB51EEFB84A314"/>
  </w:style>
  <w:style w:type="paragraph" w:customStyle="1" w:styleId="4E12E0DFACC449DCA7B71E61A8B0B042">
    <w:name w:val="4E12E0DFACC449DCA7B71E61A8B0B042"/>
  </w:style>
  <w:style w:type="paragraph" w:customStyle="1" w:styleId="8CDCBE4309694EA58565EDF8B35DC31F">
    <w:name w:val="8CDCBE4309694EA58565EDF8B35DC31F"/>
  </w:style>
  <w:style w:type="paragraph" w:customStyle="1" w:styleId="7F82DE5DD47C47319DFD4762EC15575A">
    <w:name w:val="7F82DE5DD47C47319DFD4762EC15575A"/>
  </w:style>
  <w:style w:type="paragraph" w:customStyle="1" w:styleId="6E2A586AC11A480985746E80A45AF6CA">
    <w:name w:val="6E2A586AC11A480985746E80A45AF6CA"/>
  </w:style>
  <w:style w:type="paragraph" w:customStyle="1" w:styleId="4020FCD39A91465D944C1D4DFBC97E44">
    <w:name w:val="4020FCD39A91465D944C1D4DFBC97E44"/>
  </w:style>
  <w:style w:type="paragraph" w:customStyle="1" w:styleId="EF38E9B5BDC5494D9B23EF8DF21BEFF9">
    <w:name w:val="EF38E9B5BDC5494D9B23EF8DF21BEFF9"/>
  </w:style>
  <w:style w:type="paragraph" w:customStyle="1" w:styleId="781653ABE0214897B8E153BD06053CA6">
    <w:name w:val="781653ABE0214897B8E153BD06053CA6"/>
  </w:style>
  <w:style w:type="paragraph" w:customStyle="1" w:styleId="1506F84866BF4641A6C9C33D26ADCA8B">
    <w:name w:val="1506F84866BF4641A6C9C33D26ADCA8B"/>
  </w:style>
  <w:style w:type="paragraph" w:customStyle="1" w:styleId="D02DF12AFFA24DCFBBE3FFE7828743C2">
    <w:name w:val="D02DF12AFFA24DCFBBE3FFE7828743C2"/>
  </w:style>
  <w:style w:type="paragraph" w:customStyle="1" w:styleId="172FF20A504B42B480CF539A45FB7B6B">
    <w:name w:val="172FF20A504B42B480CF539A45FB7B6B"/>
  </w:style>
  <w:style w:type="paragraph" w:customStyle="1" w:styleId="A86AA4BF987D40AA918E50E4D7673487">
    <w:name w:val="A86AA4BF987D40AA918E50E4D7673487"/>
  </w:style>
  <w:style w:type="paragraph" w:customStyle="1" w:styleId="643A93151CBE4E509F5D64D6CBA7C471">
    <w:name w:val="643A93151CBE4E509F5D64D6CBA7C471"/>
  </w:style>
  <w:style w:type="paragraph" w:customStyle="1" w:styleId="30D330CDACEF45118728503A1EB62604">
    <w:name w:val="30D330CDACEF45118728503A1EB62604"/>
  </w:style>
  <w:style w:type="paragraph" w:customStyle="1" w:styleId="214765F79B0B4676B032F75D50EA294B">
    <w:name w:val="214765F79B0B4676B032F75D50EA294B"/>
  </w:style>
  <w:style w:type="paragraph" w:customStyle="1" w:styleId="5A6100B654794A79A4271641B3A2CB96">
    <w:name w:val="5A6100B654794A79A4271641B3A2CB96"/>
  </w:style>
  <w:style w:type="paragraph" w:customStyle="1" w:styleId="C09AD750657F4057B9B852E5346E23B6">
    <w:name w:val="C09AD750657F4057B9B852E5346E23B6"/>
  </w:style>
  <w:style w:type="paragraph" w:customStyle="1" w:styleId="E94784BE4B0249A7A06A2C7059F8225A">
    <w:name w:val="E94784BE4B0249A7A06A2C7059F8225A"/>
  </w:style>
  <w:style w:type="paragraph" w:customStyle="1" w:styleId="C1F9E771C0694F899A05EE997B9BE26A">
    <w:name w:val="C1F9E771C0694F899A05EE997B9BE26A"/>
  </w:style>
  <w:style w:type="paragraph" w:customStyle="1" w:styleId="702F394E3A344F709E291E8E15D03AB9">
    <w:name w:val="702F394E3A344F709E291E8E15D03AB9"/>
  </w:style>
  <w:style w:type="paragraph" w:customStyle="1" w:styleId="D9B57794B24F4AF1861CF1B91C6C6AB8">
    <w:name w:val="D9B57794B24F4AF1861CF1B91C6C6AB8"/>
  </w:style>
  <w:style w:type="paragraph" w:customStyle="1" w:styleId="04BECFBA19F1429A839BD66CC04C2A9D">
    <w:name w:val="04BECFBA19F1429A839BD66CC04C2A9D"/>
  </w:style>
  <w:style w:type="paragraph" w:customStyle="1" w:styleId="394643BE0223482BAFE41A790FD9B067">
    <w:name w:val="394643BE0223482BAFE41A790FD9B067"/>
  </w:style>
  <w:style w:type="paragraph" w:customStyle="1" w:styleId="F134C69893B440C4B33780C41CF37CA8">
    <w:name w:val="F134C69893B440C4B33780C41CF37CA8"/>
  </w:style>
  <w:style w:type="paragraph" w:customStyle="1" w:styleId="D011F07A24E248D88EF02FF425B3638C">
    <w:name w:val="D011F07A24E248D88EF02FF425B3638C"/>
  </w:style>
  <w:style w:type="paragraph" w:customStyle="1" w:styleId="D7C9C924F95C4CA7A95EE980DCF7E103">
    <w:name w:val="D7C9C924F95C4CA7A95EE980DCF7E103"/>
    <w:rsid w:val="00B038E7"/>
  </w:style>
  <w:style w:type="paragraph" w:customStyle="1" w:styleId="18CB8A0A8B8B43C492358786CC6C9708">
    <w:name w:val="18CB8A0A8B8B43C492358786CC6C9708"/>
    <w:rsid w:val="00B038E7"/>
  </w:style>
  <w:style w:type="paragraph" w:customStyle="1" w:styleId="E5CEF6E946D24F908E6E62ED0D085810">
    <w:name w:val="E5CEF6E946D24F908E6E62ED0D085810"/>
    <w:rsid w:val="00B038E7"/>
  </w:style>
  <w:style w:type="paragraph" w:customStyle="1" w:styleId="C8F1F9C3287A4D8688E60FF7196E3BE3">
    <w:name w:val="C8F1F9C3287A4D8688E60FF7196E3BE3"/>
    <w:rsid w:val="00B038E7"/>
  </w:style>
  <w:style w:type="paragraph" w:customStyle="1" w:styleId="193BDD8DFECC4793965D1F41FF3040CB">
    <w:name w:val="193BDD8DFECC4793965D1F41FF3040CB"/>
    <w:rsid w:val="00B038E7"/>
  </w:style>
  <w:style w:type="paragraph" w:customStyle="1" w:styleId="83AA2ED2075440498EF98B6AA69F2B12">
    <w:name w:val="83AA2ED2075440498EF98B6AA69F2B12"/>
    <w:rsid w:val="00B038E7"/>
  </w:style>
  <w:style w:type="paragraph" w:customStyle="1" w:styleId="11CF39EB985D4BA69C3CC2C3F02CF8C5">
    <w:name w:val="11CF39EB985D4BA69C3CC2C3F02CF8C5"/>
    <w:rsid w:val="00B038E7"/>
  </w:style>
  <w:style w:type="paragraph" w:customStyle="1" w:styleId="606F3C66F0B746B2836390376DEE8EE6">
    <w:name w:val="606F3C66F0B746B2836390376DEE8EE6"/>
    <w:rsid w:val="00B038E7"/>
  </w:style>
  <w:style w:type="paragraph" w:customStyle="1" w:styleId="14A2F0B811D240408655F1C30B8737CC">
    <w:name w:val="14A2F0B811D240408655F1C30B8737CC"/>
    <w:rsid w:val="00B038E7"/>
  </w:style>
  <w:style w:type="paragraph" w:customStyle="1" w:styleId="798A310063BA4F93BFE01D07D82D2819">
    <w:name w:val="798A310063BA4F93BFE01D07D82D2819"/>
    <w:rsid w:val="00B038E7"/>
  </w:style>
  <w:style w:type="paragraph" w:customStyle="1" w:styleId="221A9ECB9A14462095833C8DB6C32E7B">
    <w:name w:val="221A9ECB9A14462095833C8DB6C32E7B"/>
    <w:rsid w:val="00B038E7"/>
  </w:style>
  <w:style w:type="paragraph" w:customStyle="1" w:styleId="60679F46D9CD4A4CA216963BB9FF3AC6">
    <w:name w:val="60679F46D9CD4A4CA216963BB9FF3AC6"/>
    <w:rsid w:val="00B038E7"/>
  </w:style>
  <w:style w:type="paragraph" w:customStyle="1" w:styleId="8B490E5EE65B4980B9661E6B574DF675">
    <w:name w:val="8B490E5EE65B4980B9661E6B574DF675"/>
    <w:rsid w:val="00B038E7"/>
  </w:style>
  <w:style w:type="paragraph" w:customStyle="1" w:styleId="BF2E44E5A9F44D6C88CF4F429AAC9B7B">
    <w:name w:val="BF2E44E5A9F44D6C88CF4F429AAC9B7B"/>
    <w:rsid w:val="00B038E7"/>
  </w:style>
  <w:style w:type="paragraph" w:customStyle="1" w:styleId="9BE6F941B08841DA9EA73960AB9BC9A8">
    <w:name w:val="9BE6F941B08841DA9EA73960AB9BC9A8"/>
    <w:rsid w:val="00B038E7"/>
  </w:style>
  <w:style w:type="paragraph" w:customStyle="1" w:styleId="898EA77713EC42CE82822188EBCF5F28">
    <w:name w:val="898EA77713EC42CE82822188EBCF5F28"/>
    <w:rsid w:val="00B038E7"/>
  </w:style>
  <w:style w:type="paragraph" w:customStyle="1" w:styleId="31CB0C4AE9174204B05AF7367EFD5E36">
    <w:name w:val="31CB0C4AE9174204B05AF7367EFD5E36"/>
    <w:rsid w:val="00B038E7"/>
  </w:style>
  <w:style w:type="paragraph" w:customStyle="1" w:styleId="AE1DF5E059BB435E895E0FF20D44F2F9">
    <w:name w:val="AE1DF5E059BB435E895E0FF20D44F2F9"/>
    <w:rsid w:val="00B038E7"/>
  </w:style>
  <w:style w:type="paragraph" w:customStyle="1" w:styleId="1A3462904F784985A1DFFE01B84C6F03">
    <w:name w:val="1A3462904F784985A1DFFE01B84C6F03"/>
    <w:rsid w:val="00B038E7"/>
  </w:style>
  <w:style w:type="paragraph" w:customStyle="1" w:styleId="160A4D49148E4283B23030BA1E0BBC3B">
    <w:name w:val="160A4D49148E4283B23030BA1E0BBC3B"/>
    <w:rsid w:val="00B038E7"/>
  </w:style>
  <w:style w:type="paragraph" w:customStyle="1" w:styleId="98272D1747694759B509852EBFB735C7">
    <w:name w:val="98272D1747694759B509852EBFB735C7"/>
    <w:rsid w:val="00B038E7"/>
  </w:style>
  <w:style w:type="paragraph" w:customStyle="1" w:styleId="96495F9DB5574794B17990392B384218">
    <w:name w:val="96495F9DB5574794B17990392B384218"/>
    <w:rsid w:val="00B038E7"/>
  </w:style>
  <w:style w:type="paragraph" w:customStyle="1" w:styleId="CA6FE983F77A43748992A9996A9383E5">
    <w:name w:val="CA6FE983F77A43748992A9996A9383E5"/>
    <w:rsid w:val="00B038E7"/>
  </w:style>
  <w:style w:type="paragraph" w:customStyle="1" w:styleId="49041C02BCA045EF8EC272FDCAD024A3">
    <w:name w:val="49041C02BCA045EF8EC272FDCAD024A3"/>
    <w:rsid w:val="00B038E7"/>
  </w:style>
  <w:style w:type="paragraph" w:customStyle="1" w:styleId="FF8C91CE3FF742FD99431A3D8E27B0A6">
    <w:name w:val="FF8C91CE3FF742FD99431A3D8E27B0A6"/>
    <w:rsid w:val="00B038E7"/>
  </w:style>
  <w:style w:type="paragraph" w:customStyle="1" w:styleId="EB54DB49C2BB442097679698D0AEAC60">
    <w:name w:val="EB54DB49C2BB442097679698D0AEAC60"/>
    <w:rsid w:val="00B038E7"/>
  </w:style>
  <w:style w:type="paragraph" w:customStyle="1" w:styleId="EAEF9B8C0EFF494DAACB5FA6D6821904">
    <w:name w:val="EAEF9B8C0EFF494DAACB5FA6D6821904"/>
    <w:rsid w:val="00B038E7"/>
  </w:style>
  <w:style w:type="paragraph" w:customStyle="1" w:styleId="6D2FE8A8B98C48B59F7E8EB8326EFB03">
    <w:name w:val="6D2FE8A8B98C48B59F7E8EB8326EFB03"/>
    <w:rsid w:val="00B038E7"/>
  </w:style>
  <w:style w:type="paragraph" w:customStyle="1" w:styleId="1F3C94FE964447D29164C05DFA9D86CB">
    <w:name w:val="1F3C94FE964447D29164C05DFA9D86CB"/>
    <w:rsid w:val="00B038E7"/>
  </w:style>
  <w:style w:type="paragraph" w:customStyle="1" w:styleId="3BDACFA0456A42BE8366CB14FAF7AD6E">
    <w:name w:val="3BDACFA0456A42BE8366CB14FAF7AD6E"/>
    <w:rsid w:val="00B038E7"/>
  </w:style>
  <w:style w:type="paragraph" w:customStyle="1" w:styleId="EA76AC16EBE34A389D5BDBBE9C051318">
    <w:name w:val="EA76AC16EBE34A389D5BDBBE9C051318"/>
    <w:rsid w:val="00B038E7"/>
  </w:style>
  <w:style w:type="paragraph" w:customStyle="1" w:styleId="303B17D9784749E0B9323F1B64514DC8">
    <w:name w:val="303B17D9784749E0B9323F1B64514DC8"/>
    <w:rsid w:val="00B038E7"/>
  </w:style>
  <w:style w:type="paragraph" w:customStyle="1" w:styleId="BB4800A4A1674A2DAFA3B47E42DB5799">
    <w:name w:val="BB4800A4A1674A2DAFA3B47E42DB5799"/>
    <w:rsid w:val="00B038E7"/>
  </w:style>
  <w:style w:type="paragraph" w:customStyle="1" w:styleId="AAA4E4088F56427C8EB52B0A0BCE7ECD">
    <w:name w:val="AAA4E4088F56427C8EB52B0A0BCE7ECD"/>
    <w:rsid w:val="00B038E7"/>
  </w:style>
  <w:style w:type="paragraph" w:customStyle="1" w:styleId="572E86E3C4084BB59D19E03EAC32AC75">
    <w:name w:val="572E86E3C4084BB59D19E03EAC32AC75"/>
    <w:rsid w:val="00B038E7"/>
  </w:style>
  <w:style w:type="paragraph" w:customStyle="1" w:styleId="78EC9426A2F2414DA3C7C6F0BD5576CC">
    <w:name w:val="78EC9426A2F2414DA3C7C6F0BD5576CC"/>
    <w:rsid w:val="00B038E7"/>
  </w:style>
  <w:style w:type="paragraph" w:customStyle="1" w:styleId="3A9D770022DB4449B96D962C94441A13">
    <w:name w:val="3A9D770022DB4449B96D962C94441A13"/>
    <w:rsid w:val="00B038E7"/>
  </w:style>
  <w:style w:type="paragraph" w:customStyle="1" w:styleId="0431B15052CE4872AE7241442DEBD009">
    <w:name w:val="0431B15052CE4872AE7241442DEBD009"/>
    <w:rsid w:val="00B038E7"/>
  </w:style>
  <w:style w:type="paragraph" w:customStyle="1" w:styleId="BFAD2F33DFF548678CBB29D47FA1CD29">
    <w:name w:val="BFAD2F33DFF548678CBB29D47FA1CD29"/>
    <w:rsid w:val="00B038E7"/>
  </w:style>
  <w:style w:type="paragraph" w:customStyle="1" w:styleId="A32E0EB13762427785EFB15FC2317F71">
    <w:name w:val="A32E0EB13762427785EFB15FC2317F71"/>
    <w:rsid w:val="00B038E7"/>
  </w:style>
  <w:style w:type="paragraph" w:customStyle="1" w:styleId="8A0F6D88462B45DFBADAE14BE79A7799">
    <w:name w:val="8A0F6D88462B45DFBADAE14BE79A7799"/>
    <w:rsid w:val="00B038E7"/>
  </w:style>
  <w:style w:type="paragraph" w:customStyle="1" w:styleId="271AA6E8FF7342E1B029B23A662A7BA2">
    <w:name w:val="271AA6E8FF7342E1B029B23A662A7BA2"/>
    <w:rsid w:val="00B038E7"/>
  </w:style>
  <w:style w:type="paragraph" w:customStyle="1" w:styleId="F30CCE8C84C84E07BD5306DACE06A969">
    <w:name w:val="F30CCE8C84C84E07BD5306DACE06A969"/>
    <w:rsid w:val="00B038E7"/>
  </w:style>
  <w:style w:type="paragraph" w:customStyle="1" w:styleId="7E3DA69ACAF9426BA43000178EC67A50">
    <w:name w:val="7E3DA69ACAF9426BA43000178EC67A50"/>
    <w:rsid w:val="00B038E7"/>
  </w:style>
  <w:style w:type="paragraph" w:customStyle="1" w:styleId="4143F28A5B59490287273585E0C14B03">
    <w:name w:val="4143F28A5B59490287273585E0C14B03"/>
    <w:rsid w:val="00B038E7"/>
  </w:style>
  <w:style w:type="paragraph" w:customStyle="1" w:styleId="7D2BEDF7082D4D2F88F9D7D9F89B4B79">
    <w:name w:val="7D2BEDF7082D4D2F88F9D7D9F89B4B79"/>
    <w:rsid w:val="00B038E7"/>
  </w:style>
  <w:style w:type="paragraph" w:customStyle="1" w:styleId="F4EE3D0730E24674817D56C2FD2F96DC">
    <w:name w:val="F4EE3D0730E24674817D56C2FD2F96DC"/>
    <w:rsid w:val="00B038E7"/>
  </w:style>
  <w:style w:type="paragraph" w:customStyle="1" w:styleId="BA289211E0E948FB9385711E205C65BA">
    <w:name w:val="BA289211E0E948FB9385711E205C65BA"/>
    <w:rsid w:val="00B038E7"/>
  </w:style>
  <w:style w:type="paragraph" w:customStyle="1" w:styleId="5D5CF0CD13854B0AB46CD2D2C51C0A4F">
    <w:name w:val="5D5CF0CD13854B0AB46CD2D2C51C0A4F"/>
    <w:rsid w:val="00B038E7"/>
  </w:style>
  <w:style w:type="paragraph" w:customStyle="1" w:styleId="85F2B0A7F916402D8C7E64A1C2750556">
    <w:name w:val="85F2B0A7F916402D8C7E64A1C2750556"/>
    <w:rsid w:val="00B038E7"/>
  </w:style>
  <w:style w:type="paragraph" w:customStyle="1" w:styleId="DC32E742E75B4AB3A444660191654119">
    <w:name w:val="DC32E742E75B4AB3A444660191654119"/>
    <w:rsid w:val="00B038E7"/>
  </w:style>
  <w:style w:type="paragraph" w:customStyle="1" w:styleId="8BEBEAD516934DBE9E1443AFFC6FC309">
    <w:name w:val="8BEBEAD516934DBE9E1443AFFC6FC309"/>
    <w:rsid w:val="00B038E7"/>
  </w:style>
  <w:style w:type="paragraph" w:customStyle="1" w:styleId="42F99CD3697D419E8AA6872406B7EC68">
    <w:name w:val="42F99CD3697D419E8AA6872406B7EC68"/>
    <w:rsid w:val="00B038E7"/>
  </w:style>
  <w:style w:type="paragraph" w:customStyle="1" w:styleId="C7F5629DBD33412EAB080A25610B2AAB">
    <w:name w:val="C7F5629DBD33412EAB080A25610B2AAB"/>
    <w:rsid w:val="00B038E7"/>
  </w:style>
  <w:style w:type="paragraph" w:customStyle="1" w:styleId="7378F1D6AEE54ECA9E23820F5731A45B">
    <w:name w:val="7378F1D6AEE54ECA9E23820F5731A45B"/>
    <w:rsid w:val="00B038E7"/>
  </w:style>
  <w:style w:type="paragraph" w:customStyle="1" w:styleId="23BC07F460F245CD82356178EFB9D905">
    <w:name w:val="23BC07F460F245CD82356178EFB9D905"/>
    <w:rsid w:val="00B038E7"/>
  </w:style>
  <w:style w:type="paragraph" w:customStyle="1" w:styleId="C82ADD687F454A1B937EDFC3F5496588">
    <w:name w:val="C82ADD687F454A1B937EDFC3F5496588"/>
    <w:rsid w:val="00B038E7"/>
  </w:style>
  <w:style w:type="paragraph" w:customStyle="1" w:styleId="E2D9A46D9B994E3EBA2150579AC73C49">
    <w:name w:val="E2D9A46D9B994E3EBA2150579AC73C49"/>
    <w:rsid w:val="00B038E7"/>
  </w:style>
  <w:style w:type="paragraph" w:customStyle="1" w:styleId="6703B6BA7509455AA0366D805CE2999F">
    <w:name w:val="6703B6BA7509455AA0366D805CE2999F"/>
    <w:rsid w:val="00B038E7"/>
  </w:style>
  <w:style w:type="paragraph" w:customStyle="1" w:styleId="29568BBB2F134921A8068157DE8725EC">
    <w:name w:val="29568BBB2F134921A8068157DE8725EC"/>
    <w:rsid w:val="00B038E7"/>
  </w:style>
  <w:style w:type="paragraph" w:customStyle="1" w:styleId="6DFFB70686504105958D06C9331C0B53">
    <w:name w:val="6DFFB70686504105958D06C9331C0B53"/>
    <w:rsid w:val="00B038E7"/>
  </w:style>
  <w:style w:type="paragraph" w:customStyle="1" w:styleId="E8FA51AC12894B95B6DC203828A13665">
    <w:name w:val="E8FA51AC12894B95B6DC203828A13665"/>
    <w:rsid w:val="00B038E7"/>
  </w:style>
  <w:style w:type="paragraph" w:customStyle="1" w:styleId="2BFC78374B5F470A8B8DE8E30AB43A12">
    <w:name w:val="2BFC78374B5F470A8B8DE8E30AB43A12"/>
    <w:rsid w:val="00B038E7"/>
  </w:style>
  <w:style w:type="paragraph" w:customStyle="1" w:styleId="6E88D4DD9D0D48AF874C044EEC1D304E">
    <w:name w:val="6E88D4DD9D0D48AF874C044EEC1D304E"/>
    <w:rsid w:val="00B038E7"/>
  </w:style>
  <w:style w:type="paragraph" w:customStyle="1" w:styleId="C70EC6347AD0426888F45A75865F4B9F">
    <w:name w:val="C70EC6347AD0426888F45A75865F4B9F"/>
    <w:rsid w:val="00B038E7"/>
  </w:style>
  <w:style w:type="paragraph" w:customStyle="1" w:styleId="FE960B886F414748A043895675CBAED5">
    <w:name w:val="FE960B886F414748A043895675CBAED5"/>
    <w:rsid w:val="00B038E7"/>
  </w:style>
  <w:style w:type="paragraph" w:customStyle="1" w:styleId="870540B420F6429A842B15ED2D75CD80">
    <w:name w:val="870540B420F6429A842B15ED2D75CD80"/>
    <w:rsid w:val="00B038E7"/>
  </w:style>
  <w:style w:type="paragraph" w:customStyle="1" w:styleId="AB5BA74C4F604B6EAB67938D59EEAC67">
    <w:name w:val="AB5BA74C4F604B6EAB67938D59EEAC67"/>
    <w:rsid w:val="00B038E7"/>
  </w:style>
  <w:style w:type="paragraph" w:customStyle="1" w:styleId="4A5379AA58FA4E91A0F68AEEB2AA7125">
    <w:name w:val="4A5379AA58FA4E91A0F68AEEB2AA7125"/>
    <w:rsid w:val="00B038E7"/>
  </w:style>
  <w:style w:type="paragraph" w:customStyle="1" w:styleId="05A0F9DEDB204A42AE9FF9FB87FB6614">
    <w:name w:val="05A0F9DEDB204A42AE9FF9FB87FB6614"/>
    <w:rsid w:val="00B038E7"/>
  </w:style>
  <w:style w:type="paragraph" w:customStyle="1" w:styleId="6724CA650A2C4E33B44C0E9A04750A07">
    <w:name w:val="6724CA650A2C4E33B44C0E9A04750A07"/>
    <w:rsid w:val="00B038E7"/>
  </w:style>
  <w:style w:type="paragraph" w:customStyle="1" w:styleId="20652DE935274E3DACB6999978C85CB1">
    <w:name w:val="20652DE935274E3DACB6999978C85CB1"/>
    <w:rsid w:val="00B038E7"/>
  </w:style>
  <w:style w:type="paragraph" w:customStyle="1" w:styleId="B8A19E49DE65456CA01CF8A2D0F0613D">
    <w:name w:val="B8A19E49DE65456CA01CF8A2D0F0613D"/>
    <w:rsid w:val="00B038E7"/>
  </w:style>
  <w:style w:type="paragraph" w:customStyle="1" w:styleId="F13F2923ADBA443EBE003F833D285131">
    <w:name w:val="F13F2923ADBA443EBE003F833D285131"/>
    <w:rsid w:val="00B038E7"/>
  </w:style>
  <w:style w:type="paragraph" w:customStyle="1" w:styleId="53CC2D26ED9846FAAD8AE8F9E9461040">
    <w:name w:val="53CC2D26ED9846FAAD8AE8F9E9461040"/>
    <w:rsid w:val="00B038E7"/>
  </w:style>
  <w:style w:type="paragraph" w:customStyle="1" w:styleId="11CABF5AF2DE4D18AF1E1722D851D19F">
    <w:name w:val="11CABF5AF2DE4D18AF1E1722D851D19F"/>
    <w:rsid w:val="00B038E7"/>
  </w:style>
  <w:style w:type="paragraph" w:customStyle="1" w:styleId="DE339C6E1FB3402191D413AE13E46626">
    <w:name w:val="DE339C6E1FB3402191D413AE13E46626"/>
    <w:rsid w:val="00B038E7"/>
  </w:style>
  <w:style w:type="paragraph" w:customStyle="1" w:styleId="ED2895DD9FBD490A9368F216CA4ECE16">
    <w:name w:val="ED2895DD9FBD490A9368F216CA4ECE16"/>
    <w:rsid w:val="00B038E7"/>
  </w:style>
  <w:style w:type="paragraph" w:customStyle="1" w:styleId="822A79F142844722BB022D0126DA40EB">
    <w:name w:val="822A79F142844722BB022D0126DA40EB"/>
    <w:rsid w:val="00B038E7"/>
  </w:style>
  <w:style w:type="paragraph" w:customStyle="1" w:styleId="989B3BA3F2174C2D8D94E8DCC8A30CA7">
    <w:name w:val="989B3BA3F2174C2D8D94E8DCC8A30CA7"/>
    <w:rsid w:val="00B038E7"/>
  </w:style>
  <w:style w:type="paragraph" w:customStyle="1" w:styleId="ABE69633C9F4401C90768C281CA0C3D4">
    <w:name w:val="ABE69633C9F4401C90768C281CA0C3D4"/>
    <w:rsid w:val="00B038E7"/>
  </w:style>
  <w:style w:type="paragraph" w:customStyle="1" w:styleId="405FDA3C620E4861ABB9B67CE2570D11">
    <w:name w:val="405FDA3C620E4861ABB9B67CE2570D11"/>
    <w:rsid w:val="00B038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CEA9A4-69EF-4E6D-95DC-1BA4B1FF02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{9E4A25DE-8715-4FF1-A18B-BDB040263DC8}tf16402400_win32</Template>
  <TotalTime>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2021-12-31T11:33:00Z</dcterms:created>
  <dcterms:modified xsi:type="dcterms:W3CDTF">2021-12-31T19:51:00Z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